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2302B" w14:textId="2FDF6F0B" w:rsidR="00ED5641" w:rsidRPr="005538F9" w:rsidRDefault="008E3F6C">
      <w:pPr>
        <w:pStyle w:val="Title"/>
        <w:jc w:val="right"/>
        <w:rPr>
          <w:lang w:val="sr-Latn-RS"/>
        </w:rPr>
      </w:pPr>
      <w:bookmarkStart w:id="0" w:name="_GoBack"/>
      <w:bookmarkEnd w:id="0"/>
      <w:r w:rsidRPr="005538F9">
        <w:rPr>
          <w:lang w:val="sr-Latn-RS"/>
        </w:rPr>
        <w:t>Use-Case Editor</w:t>
      </w:r>
    </w:p>
    <w:p w14:paraId="366ABC28" w14:textId="3D096BE8" w:rsidR="00ED5641" w:rsidRPr="005538F9" w:rsidRDefault="002E66A3">
      <w:pPr>
        <w:pStyle w:val="Title"/>
        <w:jc w:val="right"/>
        <w:rPr>
          <w:lang w:val="sr-Latn-RS"/>
        </w:rPr>
      </w:pPr>
      <w:r>
        <w:rPr>
          <w:lang w:val="sr-Latn-RS"/>
        </w:rPr>
        <w:t>Sažetak procjene testiranja</w:t>
      </w:r>
    </w:p>
    <w:p w14:paraId="37C1263F" w14:textId="686ABEF5" w:rsidR="00ED5641" w:rsidRPr="005538F9" w:rsidRDefault="008E3F6C">
      <w:pPr>
        <w:pStyle w:val="Title"/>
        <w:jc w:val="right"/>
        <w:rPr>
          <w:sz w:val="28"/>
          <w:lang w:val="sr-Latn-RS"/>
        </w:rPr>
      </w:pPr>
      <w:r w:rsidRPr="005538F9">
        <w:rPr>
          <w:sz w:val="28"/>
          <w:lang w:val="sr-Latn-RS"/>
        </w:rPr>
        <w:t>Verzija 1.0</w:t>
      </w:r>
    </w:p>
    <w:p w14:paraId="07E4FEF4" w14:textId="77777777" w:rsidR="00ED5641" w:rsidRPr="005538F9" w:rsidRDefault="00ED5641">
      <w:pPr>
        <w:pStyle w:val="Title"/>
        <w:rPr>
          <w:sz w:val="28"/>
          <w:lang w:val="sr-Latn-RS"/>
        </w:rPr>
      </w:pPr>
    </w:p>
    <w:p w14:paraId="771595BA" w14:textId="77777777" w:rsidR="00ED5641" w:rsidRPr="005538F9" w:rsidRDefault="00ED5641">
      <w:pPr>
        <w:rPr>
          <w:lang w:val="sr-Latn-RS"/>
        </w:rPr>
      </w:pPr>
    </w:p>
    <w:p w14:paraId="3B71CD7C" w14:textId="77777777" w:rsidR="00ED5641" w:rsidRPr="005538F9" w:rsidRDefault="00ED5641">
      <w:pPr>
        <w:rPr>
          <w:lang w:val="sr-Latn-RS"/>
        </w:rPr>
        <w:sectPr w:rsidR="00ED5641" w:rsidRPr="005538F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7E4F347" w14:textId="0E2DAAF2" w:rsidR="00ED5641" w:rsidRPr="005538F9" w:rsidRDefault="008410DA">
      <w:pPr>
        <w:pStyle w:val="Title"/>
        <w:rPr>
          <w:lang w:val="sr-Latn-RS"/>
        </w:rPr>
      </w:pPr>
      <w:r>
        <w:rPr>
          <w:lang w:val="sr-Latn-RS"/>
        </w:rPr>
        <w:lastRenderedPageBreak/>
        <w:t>Istorija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868A6" w:rsidRPr="005538F9" w14:paraId="529326F0" w14:textId="77777777" w:rsidTr="00D868A6">
        <w:tc>
          <w:tcPr>
            <w:tcW w:w="2304" w:type="dxa"/>
            <w:shd w:val="clear" w:color="auto" w:fill="F2F2F2" w:themeFill="background1" w:themeFillShade="F2"/>
          </w:tcPr>
          <w:p w14:paraId="4555AD7B" w14:textId="3F002ACC" w:rsidR="00D868A6" w:rsidRPr="005538F9" w:rsidRDefault="00D868A6" w:rsidP="00D868A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  <w:shd w:val="clear" w:color="auto" w:fill="F2F2F2" w:themeFill="background1" w:themeFillShade="F2"/>
          </w:tcPr>
          <w:p w14:paraId="02ED147D" w14:textId="58FBE970" w:rsidR="00D868A6" w:rsidRPr="005538F9" w:rsidRDefault="00D868A6" w:rsidP="00D868A6">
            <w:pPr>
              <w:pStyle w:val="Tabletext"/>
              <w:jc w:val="center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  <w:shd w:val="clear" w:color="auto" w:fill="F2F2F2" w:themeFill="background1" w:themeFillShade="F2"/>
          </w:tcPr>
          <w:p w14:paraId="5C37B9DA" w14:textId="0D355B65" w:rsidR="00D868A6" w:rsidRPr="005538F9" w:rsidRDefault="00D868A6" w:rsidP="00D868A6">
            <w:pPr>
              <w:pStyle w:val="Tabletext"/>
              <w:jc w:val="center"/>
              <w:rPr>
                <w:b/>
                <w:lang w:val="sr-Latn-RS"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  <w:shd w:val="clear" w:color="auto" w:fill="F2F2F2" w:themeFill="background1" w:themeFillShade="F2"/>
          </w:tcPr>
          <w:p w14:paraId="60E1D41C" w14:textId="40B0B5A5" w:rsidR="00D868A6" w:rsidRPr="005538F9" w:rsidRDefault="00D868A6" w:rsidP="00D868A6">
            <w:pPr>
              <w:pStyle w:val="Tabletext"/>
              <w:jc w:val="center"/>
              <w:rPr>
                <w:b/>
                <w:lang w:val="sr-Latn-RS"/>
              </w:rPr>
            </w:pPr>
            <w:r>
              <w:rPr>
                <w:b/>
              </w:rPr>
              <w:t>Autor</w:t>
            </w:r>
          </w:p>
        </w:tc>
      </w:tr>
      <w:tr w:rsidR="00ED5641" w:rsidRPr="005538F9" w14:paraId="6CD05F0B" w14:textId="77777777" w:rsidTr="00D868A6">
        <w:tc>
          <w:tcPr>
            <w:tcW w:w="2304" w:type="dxa"/>
          </w:tcPr>
          <w:p w14:paraId="7249AD2F" w14:textId="458D61DE" w:rsidR="00ED5641" w:rsidRPr="005538F9" w:rsidRDefault="009079E4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03.02.2019.</w:t>
            </w:r>
          </w:p>
        </w:tc>
        <w:tc>
          <w:tcPr>
            <w:tcW w:w="1152" w:type="dxa"/>
          </w:tcPr>
          <w:p w14:paraId="0F85E8C7" w14:textId="20702DFA" w:rsidR="00ED5641" w:rsidRPr="005538F9" w:rsidRDefault="009079E4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F3FC1C8" w14:textId="64ACF1A5" w:rsidR="00ED5641" w:rsidRPr="005538F9" w:rsidRDefault="0098038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Početna verzija</w:t>
            </w:r>
          </w:p>
        </w:tc>
        <w:tc>
          <w:tcPr>
            <w:tcW w:w="2304" w:type="dxa"/>
          </w:tcPr>
          <w:p w14:paraId="6BF9E4EE" w14:textId="03FA9B10" w:rsidR="00ED5641" w:rsidRPr="005538F9" w:rsidRDefault="009079E4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Dragana Pavlović Malešić</w:t>
            </w:r>
          </w:p>
        </w:tc>
      </w:tr>
      <w:tr w:rsidR="0098038B" w:rsidRPr="005538F9" w14:paraId="2A4CED71" w14:textId="77777777" w:rsidTr="00D868A6">
        <w:tc>
          <w:tcPr>
            <w:tcW w:w="2304" w:type="dxa"/>
          </w:tcPr>
          <w:p w14:paraId="10DB0815" w14:textId="086AB90A" w:rsidR="0098038B" w:rsidRPr="005538F9" w:rsidRDefault="0098038B" w:rsidP="0098038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07.02.2019.</w:t>
            </w:r>
          </w:p>
        </w:tc>
        <w:tc>
          <w:tcPr>
            <w:tcW w:w="1152" w:type="dxa"/>
          </w:tcPr>
          <w:p w14:paraId="3DD1D470" w14:textId="602FA503" w:rsidR="0098038B" w:rsidRPr="005538F9" w:rsidRDefault="0098038B" w:rsidP="0098038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744" w:type="dxa"/>
          </w:tcPr>
          <w:p w14:paraId="35CF991E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831D1DC" w14:textId="287670F3" w:rsidR="0098038B" w:rsidRPr="005538F9" w:rsidRDefault="0098038B" w:rsidP="0098038B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Dragana Pavlović Malešić</w:t>
            </w:r>
          </w:p>
        </w:tc>
      </w:tr>
      <w:tr w:rsidR="0098038B" w:rsidRPr="005538F9" w14:paraId="4C2844FB" w14:textId="77777777" w:rsidTr="00D868A6">
        <w:tc>
          <w:tcPr>
            <w:tcW w:w="2304" w:type="dxa"/>
          </w:tcPr>
          <w:p w14:paraId="643DE017" w14:textId="2D8927CF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4CABC9B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0B24F83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33A14030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</w:tr>
      <w:tr w:rsidR="0098038B" w:rsidRPr="005538F9" w14:paraId="65A5D598" w14:textId="77777777" w:rsidTr="00D868A6">
        <w:tc>
          <w:tcPr>
            <w:tcW w:w="2304" w:type="dxa"/>
          </w:tcPr>
          <w:p w14:paraId="3FEB3F54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EE953CE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1840DAF5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B1CA9AC" w14:textId="77777777" w:rsidR="0098038B" w:rsidRPr="005538F9" w:rsidRDefault="0098038B" w:rsidP="0098038B">
            <w:pPr>
              <w:pStyle w:val="Tabletext"/>
              <w:rPr>
                <w:lang w:val="sr-Latn-RS"/>
              </w:rPr>
            </w:pPr>
          </w:p>
        </w:tc>
      </w:tr>
    </w:tbl>
    <w:p w14:paraId="26000535" w14:textId="77777777" w:rsidR="00ED5641" w:rsidRPr="005538F9" w:rsidRDefault="00ED5641">
      <w:pPr>
        <w:rPr>
          <w:lang w:val="sr-Latn-RS"/>
        </w:rPr>
      </w:pPr>
    </w:p>
    <w:p w14:paraId="69D485B0" w14:textId="21A92C56" w:rsidR="00ED5641" w:rsidRPr="005538F9" w:rsidRDefault="005428EF">
      <w:pPr>
        <w:pStyle w:val="Title"/>
        <w:rPr>
          <w:lang w:val="sr-Latn-RS"/>
        </w:rPr>
      </w:pPr>
      <w:r w:rsidRPr="005538F9">
        <w:rPr>
          <w:lang w:val="sr-Latn-RS"/>
        </w:rPr>
        <w:br w:type="page"/>
      </w:r>
      <w:r w:rsidR="00DA2DA7" w:rsidRPr="005538F9">
        <w:rPr>
          <w:lang w:val="sr-Latn-RS"/>
        </w:rPr>
        <w:lastRenderedPageBreak/>
        <w:t>Sadržaj</w:t>
      </w:r>
    </w:p>
    <w:p w14:paraId="75F66A39" w14:textId="1902B37F" w:rsidR="00B22FEC" w:rsidRDefault="005428E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538F9">
        <w:rPr>
          <w:lang w:val="sr-Latn-RS"/>
        </w:rPr>
        <w:fldChar w:fldCharType="begin"/>
      </w:r>
      <w:r w:rsidRPr="005538F9">
        <w:rPr>
          <w:lang w:val="sr-Latn-RS"/>
        </w:rPr>
        <w:instrText xml:space="preserve"> TOC \o "1-3" </w:instrText>
      </w:r>
      <w:r w:rsidRPr="005538F9">
        <w:rPr>
          <w:lang w:val="sr-Latn-RS"/>
        </w:rPr>
        <w:fldChar w:fldCharType="separate"/>
      </w:r>
      <w:r w:rsidR="00B22FEC" w:rsidRPr="006C12CE">
        <w:rPr>
          <w:noProof/>
          <w:lang w:val="sr-Latn-RS"/>
        </w:rPr>
        <w:t>1.</w:t>
      </w:r>
      <w:r w:rsidR="00B22FE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2FEC" w:rsidRPr="006C12CE">
        <w:rPr>
          <w:noProof/>
          <w:lang w:val="sr-Latn-RS"/>
        </w:rPr>
        <w:t>Uvod</w:t>
      </w:r>
      <w:r w:rsidR="00B22FEC">
        <w:rPr>
          <w:noProof/>
        </w:rPr>
        <w:tab/>
      </w:r>
      <w:r w:rsidR="00B22FEC">
        <w:rPr>
          <w:noProof/>
        </w:rPr>
        <w:fldChar w:fldCharType="begin"/>
      </w:r>
      <w:r w:rsidR="00B22FEC">
        <w:rPr>
          <w:noProof/>
        </w:rPr>
        <w:instrText xml:space="preserve"> PAGEREF _Toc448147 \h </w:instrText>
      </w:r>
      <w:r w:rsidR="00B22FEC">
        <w:rPr>
          <w:noProof/>
        </w:rPr>
      </w:r>
      <w:r w:rsidR="00B22FEC">
        <w:rPr>
          <w:noProof/>
        </w:rPr>
        <w:fldChar w:fldCharType="separate"/>
      </w:r>
      <w:r w:rsidR="00B22FEC">
        <w:rPr>
          <w:noProof/>
        </w:rPr>
        <w:t>4</w:t>
      </w:r>
      <w:r w:rsidR="00B22FEC">
        <w:rPr>
          <w:noProof/>
        </w:rPr>
        <w:fldChar w:fldCharType="end"/>
      </w:r>
    </w:p>
    <w:p w14:paraId="0955FA7B" w14:textId="0868D359" w:rsidR="00B22FEC" w:rsidRDefault="00B22F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276F835" w14:textId="3C548E4C" w:rsidR="00B22FEC" w:rsidRDefault="00B22F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Obim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1CD395" w14:textId="65915F92" w:rsidR="00B22FEC" w:rsidRDefault="00B22F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EDDC2A" w14:textId="5BEF6A87" w:rsidR="00B22FEC" w:rsidRDefault="00B22FE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23F359" w14:textId="61BB0832" w:rsidR="00B22FEC" w:rsidRDefault="00B22F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Rezime rezultata testiranja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3B9119" w14:textId="42CE3EFE" w:rsidR="00B22FEC" w:rsidRDefault="00B22F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Pokrivanje testova na osnovu model zahtjeva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3A37FC" w14:textId="75329D3C" w:rsidR="00B22FEC" w:rsidRDefault="00B22FE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C12CE">
        <w:rPr>
          <w:noProof/>
          <w:lang w:val="sr-Latn-R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C12CE">
        <w:rPr>
          <w:noProof/>
          <w:lang w:val="sr-Latn-RS"/>
        </w:rPr>
        <w:t>Predložene strategije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8B887" w14:textId="51BDB5DB" w:rsidR="00ED5641" w:rsidRPr="005538F9" w:rsidRDefault="005428EF" w:rsidP="007E2A09">
      <w:pPr>
        <w:pStyle w:val="Title"/>
        <w:rPr>
          <w:lang w:val="sr-Latn-RS"/>
        </w:rPr>
      </w:pPr>
      <w:r w:rsidRPr="005538F9">
        <w:rPr>
          <w:lang w:val="sr-Latn-RS"/>
        </w:rPr>
        <w:fldChar w:fldCharType="end"/>
      </w:r>
      <w:r w:rsidRPr="005538F9">
        <w:rPr>
          <w:lang w:val="sr-Latn-RS"/>
        </w:rPr>
        <w:br w:type="page"/>
      </w:r>
      <w:r w:rsidR="007E2A09">
        <w:rPr>
          <w:lang w:val="sr-Latn-RS"/>
        </w:rPr>
        <w:lastRenderedPageBreak/>
        <w:t>Sažetak procjene testiranja</w:t>
      </w:r>
    </w:p>
    <w:p w14:paraId="3EABDE7F" w14:textId="125B2FB6" w:rsidR="00ED5641" w:rsidRPr="005538F9" w:rsidRDefault="00DA2DA7">
      <w:pPr>
        <w:pStyle w:val="Heading1"/>
        <w:rPr>
          <w:lang w:val="sr-Latn-RS"/>
        </w:rPr>
      </w:pPr>
      <w:bookmarkStart w:id="1" w:name="_Toc448147"/>
      <w:r w:rsidRPr="005538F9">
        <w:rPr>
          <w:lang w:val="sr-Latn-RS"/>
        </w:rPr>
        <w:t>Uvod</w:t>
      </w:r>
      <w:bookmarkEnd w:id="1"/>
    </w:p>
    <w:p w14:paraId="6A82F94F" w14:textId="542BC381" w:rsidR="00ED5641" w:rsidRPr="005538F9" w:rsidRDefault="00A93A37">
      <w:pPr>
        <w:pStyle w:val="Heading2"/>
        <w:rPr>
          <w:lang w:val="sr-Latn-RS"/>
        </w:rPr>
      </w:pPr>
      <w:bookmarkStart w:id="2" w:name="_Toc448148"/>
      <w:r w:rsidRPr="005538F9">
        <w:rPr>
          <w:lang w:val="sr-Latn-RS"/>
        </w:rPr>
        <w:t>Svrha</w:t>
      </w:r>
      <w:bookmarkEnd w:id="2"/>
    </w:p>
    <w:p w14:paraId="2DF80E8C" w14:textId="13221033" w:rsidR="00A93A37" w:rsidRPr="005538F9" w:rsidRDefault="00A93A37" w:rsidP="00A93A37">
      <w:pPr>
        <w:ind w:left="720"/>
        <w:rPr>
          <w:lang w:val="sr-Latn-RS"/>
        </w:rPr>
      </w:pPr>
      <w:r w:rsidRPr="005538F9">
        <w:rPr>
          <w:lang w:val="sr-Latn-RS"/>
        </w:rPr>
        <w:t xml:space="preserve">Svrha ovog dokumenta je </w:t>
      </w:r>
      <w:r w:rsidR="00803773">
        <w:rPr>
          <w:lang w:val="sr-Latn-RS"/>
        </w:rPr>
        <w:t xml:space="preserve">prikaz </w:t>
      </w:r>
      <w:r w:rsidRPr="005538F9">
        <w:rPr>
          <w:lang w:val="sr-Latn-RS"/>
        </w:rPr>
        <w:t>rezultat</w:t>
      </w:r>
      <w:r w:rsidR="00803773">
        <w:rPr>
          <w:lang w:val="sr-Latn-RS"/>
        </w:rPr>
        <w:t>a</w:t>
      </w:r>
      <w:r w:rsidRPr="005538F9">
        <w:rPr>
          <w:lang w:val="sr-Latn-RS"/>
        </w:rPr>
        <w:t xml:space="preserve"> testiranja</w:t>
      </w:r>
      <w:r w:rsidR="008E3F6C" w:rsidRPr="005538F9">
        <w:rPr>
          <w:lang w:val="sr-Latn-RS"/>
        </w:rPr>
        <w:t xml:space="preserve"> </w:t>
      </w:r>
      <w:r w:rsidR="005538F9" w:rsidRPr="005538F9">
        <w:rPr>
          <w:lang w:val="sr-Latn-RS"/>
        </w:rPr>
        <w:t xml:space="preserve">kao i </w:t>
      </w:r>
      <w:r w:rsidR="008E3F6C" w:rsidRPr="005538F9">
        <w:rPr>
          <w:lang w:val="sr-Latn-RS"/>
        </w:rPr>
        <w:t xml:space="preserve">ključne mjere testa za procjenu </w:t>
      </w:r>
      <w:r w:rsidR="005538F9" w:rsidRPr="005538F9">
        <w:rPr>
          <w:lang w:val="sr-Latn-RS"/>
        </w:rPr>
        <w:t xml:space="preserve">i </w:t>
      </w:r>
      <w:r w:rsidR="008E3F6C" w:rsidRPr="005538F9">
        <w:rPr>
          <w:lang w:val="sr-Latn-RS"/>
        </w:rPr>
        <w:t>pregled.</w:t>
      </w:r>
    </w:p>
    <w:p w14:paraId="3B9E1A5C" w14:textId="7A9245F0" w:rsidR="00ED5641" w:rsidRPr="005538F9" w:rsidRDefault="00803773">
      <w:pPr>
        <w:pStyle w:val="Heading2"/>
        <w:rPr>
          <w:lang w:val="sr-Latn-RS"/>
        </w:rPr>
      </w:pPr>
      <w:bookmarkStart w:id="3" w:name="_Toc448149"/>
      <w:r>
        <w:rPr>
          <w:lang w:val="sr-Latn-RS"/>
        </w:rPr>
        <w:t>Obim</w:t>
      </w:r>
      <w:bookmarkEnd w:id="3"/>
    </w:p>
    <w:p w14:paraId="358E2A68" w14:textId="27DCC0E9" w:rsidR="00A93A37" w:rsidRPr="005538F9" w:rsidRDefault="00A93A37" w:rsidP="00A93A37">
      <w:pPr>
        <w:ind w:left="720"/>
        <w:rPr>
          <w:lang w:val="sr-Latn-RS"/>
        </w:rPr>
      </w:pPr>
      <w:r w:rsidRPr="005538F9">
        <w:rPr>
          <w:lang w:val="sr-Latn-RS"/>
        </w:rPr>
        <w:t>T</w:t>
      </w:r>
      <w:r w:rsidR="001D50C9" w:rsidRPr="005538F9">
        <w:rPr>
          <w:lang w:val="sr-Latn-RS"/>
        </w:rPr>
        <w:t>estiranje će se vršiti na aplikaciji Use-Case Editor koju razvija tim GRUPA II</w:t>
      </w:r>
      <w:r w:rsidR="008E3F6C" w:rsidRPr="005538F9">
        <w:rPr>
          <w:lang w:val="sr-Latn-RS"/>
        </w:rPr>
        <w:t>. Ova aplikacija omogućava iscrtavanje dijagrama s</w:t>
      </w:r>
      <w:r w:rsidR="00426B99">
        <w:rPr>
          <w:lang w:val="sr-Latn-RS"/>
        </w:rPr>
        <w:t>l</w:t>
      </w:r>
      <w:r w:rsidR="008E3F6C" w:rsidRPr="005538F9">
        <w:rPr>
          <w:lang w:val="sr-Latn-RS"/>
        </w:rPr>
        <w:t>učaja korištenja (Use-Case dijagrama)</w:t>
      </w:r>
      <w:r w:rsidR="0031702F" w:rsidRPr="005538F9">
        <w:rPr>
          <w:lang w:val="sr-Latn-RS"/>
        </w:rPr>
        <w:t xml:space="preserve"> i rad </w:t>
      </w:r>
      <w:r w:rsidR="00426B99">
        <w:rPr>
          <w:lang w:val="sr-Latn-RS"/>
        </w:rPr>
        <w:t>nad</w:t>
      </w:r>
      <w:r w:rsidR="0031702F" w:rsidRPr="005538F9">
        <w:rPr>
          <w:lang w:val="sr-Latn-RS"/>
        </w:rPr>
        <w:t xml:space="preserve"> njima.</w:t>
      </w:r>
    </w:p>
    <w:p w14:paraId="6362A8B5" w14:textId="33F7136C" w:rsidR="00ED5641" w:rsidRPr="005538F9" w:rsidRDefault="0031702F" w:rsidP="0031702F">
      <w:pPr>
        <w:pStyle w:val="Heading2"/>
        <w:rPr>
          <w:lang w:val="sr-Latn-RS"/>
        </w:rPr>
      </w:pPr>
      <w:bookmarkStart w:id="4" w:name="_Toc456598589"/>
      <w:bookmarkStart w:id="5" w:name="_Toc456600920"/>
      <w:bookmarkStart w:id="6" w:name="_Toc448150"/>
      <w:r w:rsidRPr="005538F9">
        <w:rPr>
          <w:lang w:val="sr-Latn-RS"/>
        </w:rPr>
        <w:t xml:space="preserve">Definicije, </w:t>
      </w:r>
      <w:r w:rsidR="0045079F" w:rsidRPr="005538F9">
        <w:rPr>
          <w:lang w:val="sr-Latn-RS"/>
        </w:rPr>
        <w:t>a</w:t>
      </w:r>
      <w:r w:rsidRPr="005538F9">
        <w:rPr>
          <w:lang w:val="sr-Latn-RS"/>
        </w:rPr>
        <w:t xml:space="preserve">kronimi i </w:t>
      </w:r>
      <w:r w:rsidR="0045079F" w:rsidRPr="005538F9">
        <w:rPr>
          <w:lang w:val="sr-Latn-RS"/>
        </w:rPr>
        <w:t>s</w:t>
      </w:r>
      <w:r w:rsidRPr="005538F9">
        <w:rPr>
          <w:lang w:val="sr-Latn-RS"/>
        </w:rPr>
        <w:t>kraćenice</w:t>
      </w:r>
      <w:bookmarkEnd w:id="4"/>
      <w:bookmarkEnd w:id="5"/>
      <w:bookmarkEnd w:id="6"/>
    </w:p>
    <w:p w14:paraId="30D52A67" w14:textId="1BC24EE3" w:rsidR="0031702F" w:rsidRPr="005538F9" w:rsidRDefault="0031702F" w:rsidP="0031702F">
      <w:pPr>
        <w:ind w:firstLine="720"/>
        <w:rPr>
          <w:lang w:val="sr-Latn-RS"/>
        </w:rPr>
      </w:pPr>
      <w:bookmarkStart w:id="7" w:name="_Hlk102327"/>
      <w:r w:rsidRPr="005538F9">
        <w:rPr>
          <w:lang w:val="sr-Latn-RS"/>
        </w:rPr>
        <w:t>Definicije se nalaze u dokumentu “Glossa</w:t>
      </w:r>
      <w:r w:rsidR="00426B99">
        <w:rPr>
          <w:lang w:val="sr-Latn-RS"/>
        </w:rPr>
        <w:t>r</w:t>
      </w:r>
      <w:r w:rsidRPr="005538F9">
        <w:rPr>
          <w:lang w:val="sr-Latn-RS"/>
        </w:rPr>
        <w:t>y”.</w:t>
      </w:r>
    </w:p>
    <w:p w14:paraId="10AF385B" w14:textId="252C21CD" w:rsidR="00ED5641" w:rsidRPr="005538F9" w:rsidRDefault="005538F9">
      <w:pPr>
        <w:pStyle w:val="Heading2"/>
        <w:rPr>
          <w:lang w:val="sr-Latn-RS"/>
        </w:rPr>
      </w:pPr>
      <w:bookmarkStart w:id="8" w:name="_Toc448151"/>
      <w:bookmarkEnd w:id="7"/>
      <w:r w:rsidRPr="005538F9">
        <w:rPr>
          <w:lang w:val="sr-Latn-RS"/>
        </w:rPr>
        <w:t>Pregled</w:t>
      </w:r>
      <w:bookmarkEnd w:id="8"/>
    </w:p>
    <w:p w14:paraId="2D11B91A" w14:textId="7B3D4272" w:rsidR="00ED5641" w:rsidRPr="005538F9" w:rsidRDefault="0045079F" w:rsidP="0045079F">
      <w:pPr>
        <w:ind w:left="720"/>
        <w:rPr>
          <w:lang w:val="sr-Latn-RS"/>
        </w:rPr>
      </w:pPr>
      <w:r w:rsidRPr="005538F9">
        <w:rPr>
          <w:lang w:val="sr-Latn-RS"/>
        </w:rPr>
        <w:t xml:space="preserve">U narednim poglavljima </w:t>
      </w:r>
      <w:r w:rsidR="00803773">
        <w:rPr>
          <w:lang w:val="sr-Latn-RS"/>
        </w:rPr>
        <w:t>su dati</w:t>
      </w:r>
      <w:r w:rsidRPr="005538F9">
        <w:rPr>
          <w:lang w:val="sr-Latn-RS"/>
        </w:rPr>
        <w:t xml:space="preserve"> rezultat</w:t>
      </w:r>
      <w:r w:rsidR="00803773">
        <w:rPr>
          <w:lang w:val="sr-Latn-RS"/>
        </w:rPr>
        <w:t>i</w:t>
      </w:r>
      <w:r w:rsidRPr="005538F9">
        <w:rPr>
          <w:lang w:val="sr-Latn-RS"/>
        </w:rPr>
        <w:t xml:space="preserve"> testa, </w:t>
      </w:r>
      <w:r w:rsidR="00803773">
        <w:rPr>
          <w:lang w:val="sr-Latn-RS"/>
        </w:rPr>
        <w:t>potvrda</w:t>
      </w:r>
      <w:r w:rsidRPr="005538F9">
        <w:rPr>
          <w:lang w:val="sr-Latn-RS"/>
        </w:rPr>
        <w:t xml:space="preserve"> da </w:t>
      </w:r>
      <w:r w:rsidR="00426B99">
        <w:rPr>
          <w:lang w:val="sr-Latn-RS"/>
        </w:rPr>
        <w:t>je</w:t>
      </w:r>
      <w:r w:rsidRPr="005538F9">
        <w:rPr>
          <w:lang w:val="sr-Latn-RS"/>
        </w:rPr>
        <w:t xml:space="preserve"> aplikacija u skladu sa modelom zahtjeva</w:t>
      </w:r>
      <w:r w:rsidR="00426B99">
        <w:rPr>
          <w:lang w:val="sr-Latn-RS"/>
        </w:rPr>
        <w:t xml:space="preserve"> </w:t>
      </w:r>
      <w:r w:rsidRPr="005538F9">
        <w:rPr>
          <w:lang w:val="sr-Latn-RS"/>
        </w:rPr>
        <w:t>kao i primjer</w:t>
      </w:r>
      <w:r w:rsidR="00803773">
        <w:rPr>
          <w:lang w:val="sr-Latn-RS"/>
        </w:rPr>
        <w:t>i</w:t>
      </w:r>
      <w:r w:rsidRPr="005538F9">
        <w:rPr>
          <w:lang w:val="sr-Latn-RS"/>
        </w:rPr>
        <w:t xml:space="preserve"> nekih akcija koje </w:t>
      </w:r>
      <w:r w:rsidR="00426B99">
        <w:rPr>
          <w:lang w:val="sr-Latn-RS"/>
        </w:rPr>
        <w:t>se mogu izvršiti unutar aplikacije</w:t>
      </w:r>
      <w:r w:rsidRPr="005538F9">
        <w:rPr>
          <w:lang w:val="sr-Latn-RS"/>
        </w:rPr>
        <w:t>.</w:t>
      </w:r>
    </w:p>
    <w:p w14:paraId="1BF6DD35" w14:textId="41DF65A9" w:rsidR="00ED5641" w:rsidRDefault="0045079F">
      <w:pPr>
        <w:pStyle w:val="Heading1"/>
        <w:rPr>
          <w:lang w:val="sr-Latn-RS"/>
        </w:rPr>
      </w:pPr>
      <w:bookmarkStart w:id="9" w:name="_Toc448152"/>
      <w:r w:rsidRPr="005538F9">
        <w:rPr>
          <w:lang w:val="sr-Latn-RS"/>
        </w:rPr>
        <w:t>Rezime rezultata testiranja</w:t>
      </w:r>
      <w:bookmarkEnd w:id="9"/>
    </w:p>
    <w:p w14:paraId="324BDAA3" w14:textId="62E35017" w:rsidR="00582188" w:rsidRDefault="009D5600" w:rsidP="00582188">
      <w:pPr>
        <w:ind w:left="720"/>
        <w:rPr>
          <w:lang w:val="sr-Latn-RS"/>
        </w:rPr>
      </w:pPr>
      <w:r>
        <w:rPr>
          <w:lang w:val="sr-Latn-RS"/>
        </w:rPr>
        <w:t>Testira</w:t>
      </w:r>
      <w:r w:rsidR="00803773">
        <w:rPr>
          <w:lang w:val="sr-Latn-RS"/>
        </w:rPr>
        <w:t>ne</w:t>
      </w:r>
      <w:r>
        <w:rPr>
          <w:lang w:val="sr-Latn-RS"/>
        </w:rPr>
        <w:t xml:space="preserve"> s</w:t>
      </w:r>
      <w:r w:rsidR="00803773">
        <w:rPr>
          <w:lang w:val="sr-Latn-RS"/>
        </w:rPr>
        <w:t>u</w:t>
      </w:r>
      <w:r>
        <w:rPr>
          <w:lang w:val="sr-Latn-RS"/>
        </w:rPr>
        <w:t xml:space="preserve"> funkcionalnosti aplikacije</w:t>
      </w:r>
      <w:r w:rsidR="00803773">
        <w:rPr>
          <w:lang w:val="sr-Latn-RS"/>
        </w:rPr>
        <w:t xml:space="preserve"> kao</w:t>
      </w:r>
      <w:r>
        <w:rPr>
          <w:lang w:val="sr-Latn-RS"/>
        </w:rPr>
        <w:t xml:space="preserve"> i sam korisnički interfejs aplikacije. Za funkcionalnost </w:t>
      </w:r>
      <w:r w:rsidR="00803773">
        <w:rPr>
          <w:lang w:val="sr-Latn-RS"/>
        </w:rPr>
        <w:t>je</w:t>
      </w:r>
      <w:r>
        <w:rPr>
          <w:lang w:val="sr-Latn-RS"/>
        </w:rPr>
        <w:t xml:space="preserve"> </w:t>
      </w:r>
      <w:r w:rsidR="00803773">
        <w:rPr>
          <w:lang w:val="sr-Latn-RS"/>
        </w:rPr>
        <w:t>potvrđeno</w:t>
      </w:r>
      <w:r>
        <w:rPr>
          <w:lang w:val="sr-Latn-RS"/>
        </w:rPr>
        <w:t xml:space="preserve"> da</w:t>
      </w:r>
      <w:r w:rsidR="00803773">
        <w:rPr>
          <w:lang w:val="sr-Latn-RS"/>
        </w:rPr>
        <w:t xml:space="preserve"> je</w:t>
      </w:r>
      <w:r>
        <w:rPr>
          <w:lang w:val="sr-Latn-RS"/>
        </w:rPr>
        <w:t xml:space="preserve"> većinu zahtjeva obradjen</w:t>
      </w:r>
      <w:r w:rsidR="00803773">
        <w:rPr>
          <w:lang w:val="sr-Latn-RS"/>
        </w:rPr>
        <w:t>a</w:t>
      </w:r>
      <w:r>
        <w:rPr>
          <w:lang w:val="sr-Latn-RS"/>
        </w:rPr>
        <w:t xml:space="preserve"> i da su</w:t>
      </w:r>
      <w:r w:rsidR="00803773">
        <w:rPr>
          <w:lang w:val="sr-Latn-RS"/>
        </w:rPr>
        <w:t xml:space="preserve"> zahtjevi</w:t>
      </w:r>
      <w:r>
        <w:rPr>
          <w:lang w:val="sr-Latn-RS"/>
        </w:rPr>
        <w:t xml:space="preserve"> </w:t>
      </w:r>
      <w:r w:rsidR="009F5456">
        <w:rPr>
          <w:lang w:val="sr-Latn-RS"/>
        </w:rPr>
        <w:t>ispunjeni</w:t>
      </w:r>
      <w:r>
        <w:rPr>
          <w:lang w:val="sr-Latn-RS"/>
        </w:rPr>
        <w:t>, osim par koji su navedeni u poglavlju 3.</w:t>
      </w:r>
    </w:p>
    <w:p w14:paraId="450A849F" w14:textId="16626FA5" w:rsidR="00A440C8" w:rsidRPr="00A440C8" w:rsidRDefault="009D5600" w:rsidP="00A440C8">
      <w:pPr>
        <w:ind w:left="720"/>
        <w:rPr>
          <w:lang w:val="sr-Latn-RS"/>
        </w:rPr>
      </w:pPr>
      <w:r>
        <w:rPr>
          <w:lang w:val="sr-Latn-RS"/>
        </w:rPr>
        <w:t>Što se tiče korisničkog interfejsa</w:t>
      </w:r>
      <w:r w:rsidR="00803773">
        <w:rPr>
          <w:lang w:val="sr-Latn-RS"/>
        </w:rPr>
        <w:t>,</w:t>
      </w:r>
      <w:r>
        <w:rPr>
          <w:lang w:val="sr-Latn-RS"/>
        </w:rPr>
        <w:t xml:space="preserve"> provjer</w:t>
      </w:r>
      <w:r w:rsidR="00803773">
        <w:rPr>
          <w:lang w:val="sr-Latn-RS"/>
        </w:rPr>
        <w:t xml:space="preserve">ena je </w:t>
      </w:r>
      <w:r>
        <w:rPr>
          <w:lang w:val="sr-Latn-RS"/>
        </w:rPr>
        <w:t>njegov</w:t>
      </w:r>
      <w:r w:rsidR="00803773">
        <w:rPr>
          <w:lang w:val="sr-Latn-RS"/>
        </w:rPr>
        <w:t>a</w:t>
      </w:r>
      <w:r>
        <w:rPr>
          <w:lang w:val="sr-Latn-RS"/>
        </w:rPr>
        <w:t xml:space="preserve"> jednostavnost</w:t>
      </w:r>
      <w:r w:rsidR="00803773">
        <w:rPr>
          <w:lang w:val="sr-Latn-RS"/>
        </w:rPr>
        <w:t xml:space="preserve"> kao</w:t>
      </w:r>
      <w:r>
        <w:rPr>
          <w:lang w:val="sr-Latn-RS"/>
        </w:rPr>
        <w:t xml:space="preserve"> i da li je jasan</w:t>
      </w:r>
      <w:r w:rsidR="00803773">
        <w:rPr>
          <w:lang w:val="sr-Latn-RS"/>
        </w:rPr>
        <w:t xml:space="preserve"> rad unutar njega, kako bi</w:t>
      </w:r>
      <w:r>
        <w:rPr>
          <w:lang w:val="sr-Latn-RS"/>
        </w:rPr>
        <w:t xml:space="preserve">  korisnik mogao </w:t>
      </w:r>
      <w:r w:rsidR="00803773">
        <w:rPr>
          <w:lang w:val="sr-Latn-RS"/>
        </w:rPr>
        <w:t>što brže naučiti</w:t>
      </w:r>
      <w:r>
        <w:rPr>
          <w:lang w:val="sr-Latn-RS"/>
        </w:rPr>
        <w:t xml:space="preserve"> </w:t>
      </w:r>
      <w:r w:rsidR="00803773">
        <w:rPr>
          <w:lang w:val="sr-Latn-RS"/>
        </w:rPr>
        <w:t>koristiti interfejs</w:t>
      </w:r>
      <w:r>
        <w:rPr>
          <w:lang w:val="sr-Latn-RS"/>
        </w:rPr>
        <w:t xml:space="preserve"> </w:t>
      </w:r>
      <w:r w:rsidR="00803773">
        <w:rPr>
          <w:lang w:val="sr-Latn-RS"/>
        </w:rPr>
        <w:t>bez suočavanja sa</w:t>
      </w:r>
      <w:r>
        <w:rPr>
          <w:lang w:val="sr-Latn-RS"/>
        </w:rPr>
        <w:t xml:space="preserve"> problem</w:t>
      </w:r>
      <w:r w:rsidR="00803773">
        <w:rPr>
          <w:lang w:val="sr-Latn-RS"/>
        </w:rPr>
        <w:t>om</w:t>
      </w:r>
      <w:r>
        <w:rPr>
          <w:lang w:val="sr-Latn-RS"/>
        </w:rPr>
        <w:t xml:space="preserve"> razumjevanj</w:t>
      </w:r>
      <w:r w:rsidR="00803773">
        <w:rPr>
          <w:lang w:val="sr-Latn-RS"/>
        </w:rPr>
        <w:t xml:space="preserve">a </w:t>
      </w:r>
      <w:r>
        <w:rPr>
          <w:lang w:val="sr-Latn-RS"/>
        </w:rPr>
        <w:t>same aplikacije.</w:t>
      </w:r>
    </w:p>
    <w:p w14:paraId="1FD3D8DE" w14:textId="4592493D" w:rsidR="00ED5641" w:rsidRDefault="009D5600">
      <w:pPr>
        <w:pStyle w:val="Heading1"/>
        <w:rPr>
          <w:lang w:val="sr-Latn-RS"/>
        </w:rPr>
      </w:pPr>
      <w:bookmarkStart w:id="10" w:name="_Toc448153"/>
      <w:r>
        <w:rPr>
          <w:lang w:val="sr-Latn-RS"/>
        </w:rPr>
        <w:t>Pokrivanje testova na osnovu model zahtjeva</w:t>
      </w:r>
      <w:bookmarkEnd w:id="10"/>
    </w:p>
    <w:p w14:paraId="39FF5E77" w14:textId="13EBD48C" w:rsidR="004F2B9F" w:rsidRDefault="004F2B9F" w:rsidP="004F2B9F">
      <w:pPr>
        <w:ind w:left="720"/>
        <w:rPr>
          <w:lang w:val="sr-Latn-RS"/>
        </w:rPr>
      </w:pPr>
      <w:r>
        <w:rPr>
          <w:lang w:val="sr-Latn-RS"/>
        </w:rPr>
        <w:t xml:space="preserve">Jedan dio testa bio je pregled modela zahtjeva i provjera da li su zahtjevi ugrađeni u aplikaciju, i da li </w:t>
      </w:r>
      <w:r w:rsidR="00803773">
        <w:rPr>
          <w:lang w:val="sr-Latn-RS"/>
        </w:rPr>
        <w:t>ispunjavaju funkcionalnosti</w:t>
      </w:r>
      <w:r>
        <w:rPr>
          <w:lang w:val="sr-Latn-RS"/>
        </w:rPr>
        <w:t xml:space="preserve"> na osnovu specifikacije koja je navedena u dijagramima slučajeva korištenja, jer u suprotnom </w:t>
      </w:r>
      <w:r w:rsidR="00803773">
        <w:rPr>
          <w:lang w:val="sr-Latn-RS"/>
        </w:rPr>
        <w:t>ne bi bilo obavljeno</w:t>
      </w:r>
      <w:r>
        <w:rPr>
          <w:lang w:val="sr-Latn-RS"/>
        </w:rPr>
        <w:t xml:space="preserve"> ono što je </w:t>
      </w:r>
      <w:r w:rsidR="009F5456">
        <w:rPr>
          <w:lang w:val="sr-Latn-RS"/>
        </w:rPr>
        <w:t xml:space="preserve">bilo </w:t>
      </w:r>
      <w:r>
        <w:rPr>
          <w:lang w:val="sr-Latn-RS"/>
        </w:rPr>
        <w:t>potrebno.</w:t>
      </w:r>
    </w:p>
    <w:p w14:paraId="38DAAD22" w14:textId="104EF0A5" w:rsidR="004F2B9F" w:rsidRDefault="009079E4" w:rsidP="004F2B9F">
      <w:pPr>
        <w:ind w:left="720"/>
        <w:rPr>
          <w:lang w:val="sr-Latn-RS"/>
        </w:rPr>
      </w:pPr>
      <w:r>
        <w:rPr>
          <w:lang w:val="sr-Latn-RS"/>
        </w:rPr>
        <w:t>Većina zahtjeva iz modela zahtjeva je obrađena u skladu sa specifikacijama koje su navedene. Rezult</w:t>
      </w:r>
      <w:r w:rsidR="009F5456">
        <w:rPr>
          <w:lang w:val="sr-Latn-RS"/>
        </w:rPr>
        <w:t>at</w:t>
      </w:r>
      <w:r>
        <w:rPr>
          <w:lang w:val="sr-Latn-RS"/>
        </w:rPr>
        <w:t>i akcija kao što su kreiranje/otvaranje projekta, dijagrama ili radnog prostora</w:t>
      </w:r>
      <w:r w:rsidR="009F5456">
        <w:rPr>
          <w:lang w:val="sr-Latn-RS"/>
        </w:rPr>
        <w:t xml:space="preserve">, kao i drugih sličnih akcija, </w:t>
      </w:r>
      <w:r>
        <w:rPr>
          <w:lang w:val="sr-Latn-RS"/>
        </w:rPr>
        <w:t xml:space="preserve"> </w:t>
      </w:r>
      <w:r w:rsidR="00325FDC">
        <w:rPr>
          <w:lang w:val="sr-Latn-RS"/>
        </w:rPr>
        <w:t>su očekivani.</w:t>
      </w:r>
    </w:p>
    <w:p w14:paraId="09C35640" w14:textId="20EA83FF" w:rsidR="00325FDC" w:rsidRDefault="00325FDC" w:rsidP="004F2B9F">
      <w:pPr>
        <w:ind w:left="720"/>
        <w:rPr>
          <w:lang w:val="sr-Latn-RS"/>
        </w:rPr>
      </w:pPr>
      <w:r>
        <w:rPr>
          <w:lang w:val="sr-Latn-RS"/>
        </w:rPr>
        <w:t xml:space="preserve">Par zahtjeva nije još uvijek implementirano, a ti zahtjevi su: </w:t>
      </w:r>
    </w:p>
    <w:p w14:paraId="5FD69E7C" w14:textId="04D65709" w:rsidR="00325FDC" w:rsidRDefault="00325FDC" w:rsidP="00325FDC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Pomoć</w:t>
      </w:r>
    </w:p>
    <w:p w14:paraId="2DD5A98C" w14:textId="195B4E1F" w:rsidR="00325FDC" w:rsidRDefault="00325FDC" w:rsidP="00325FDC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Incijalizacija i lokalizacija apikacije</w:t>
      </w:r>
    </w:p>
    <w:p w14:paraId="2D88A77A" w14:textId="6ACAD2C0" w:rsidR="00325FDC" w:rsidRDefault="00325FDC" w:rsidP="00325FDC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Konteksna pomoć</w:t>
      </w:r>
    </w:p>
    <w:p w14:paraId="3A7F9605" w14:textId="623D3E64" w:rsidR="00F12E47" w:rsidRDefault="00F12E47" w:rsidP="00325FDC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Izbor dimenzija dijagama</w:t>
      </w:r>
    </w:p>
    <w:p w14:paraId="1CEBB49A" w14:textId="70B96BF2" w:rsidR="0098038B" w:rsidRDefault="0098038B" w:rsidP="0098038B">
      <w:pPr>
        <w:ind w:left="720"/>
        <w:rPr>
          <w:lang w:val="sr-Latn-RS"/>
        </w:rPr>
      </w:pPr>
      <w:r>
        <w:rPr>
          <w:lang w:val="sr-Latn-RS"/>
        </w:rPr>
        <w:t>Zahtjevi koji su implementoani od prošle verzijesažetka procjene testiranja su:</w:t>
      </w:r>
    </w:p>
    <w:p w14:paraId="146F1A0E" w14:textId="66F57211" w:rsidR="0098038B" w:rsidRDefault="0098038B" w:rsidP="0098038B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Redo opcija alata</w:t>
      </w:r>
    </w:p>
    <w:p w14:paraId="7125EE0F" w14:textId="6380491E" w:rsidR="0098038B" w:rsidRPr="0098038B" w:rsidRDefault="0098038B" w:rsidP="0098038B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Pomjeranje elementa na dijagramu</w:t>
      </w:r>
    </w:p>
    <w:p w14:paraId="437F6A3C" w14:textId="322A379D" w:rsidR="00325FDC" w:rsidRDefault="00325FDC" w:rsidP="00325FDC">
      <w:pPr>
        <w:ind w:left="720"/>
        <w:rPr>
          <w:lang w:val="sr-Latn-RS"/>
        </w:rPr>
      </w:pPr>
      <w:r>
        <w:rPr>
          <w:lang w:val="sr-Latn-RS"/>
        </w:rPr>
        <w:t xml:space="preserve">Zahtjevi </w:t>
      </w:r>
      <w:r w:rsidR="00AB50B7">
        <w:rPr>
          <w:lang w:val="sr-Latn-RS"/>
        </w:rPr>
        <w:t>koji su funkcionalni ali imaju nedostatke po specifikaciji su</w:t>
      </w:r>
      <w:r>
        <w:rPr>
          <w:lang w:val="sr-Latn-RS"/>
        </w:rPr>
        <w:t>:</w:t>
      </w:r>
    </w:p>
    <w:p w14:paraId="6F758F4D" w14:textId="7B85DC5E" w:rsidR="00325FDC" w:rsidRDefault="00325FDC" w:rsidP="00325FD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Prekir rada aplikacacije – Ne </w:t>
      </w:r>
      <w:r w:rsidR="00F12E47">
        <w:rPr>
          <w:lang w:val="sr-Latn-RS"/>
        </w:rPr>
        <w:t>nudi dijalog snimanja u koliko je došlo do promjene na dijagramu (aplikacija se samo ugasi, i ne snimi promjene).</w:t>
      </w:r>
    </w:p>
    <w:p w14:paraId="2F3F9E7E" w14:textId="7402BF93" w:rsidR="00F12E47" w:rsidRDefault="00F12E47" w:rsidP="00325FD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Incijalno otvaranje radnog prostora – Ne otvara radni prostor na kome se posljednje radilo .</w:t>
      </w:r>
    </w:p>
    <w:p w14:paraId="5879A622" w14:textId="2BDC330E" w:rsidR="00F12E47" w:rsidRDefault="00F12E47" w:rsidP="00325FD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Brisanje same veze</w:t>
      </w:r>
      <w:r w:rsidR="00AB50B7">
        <w:rPr>
          <w:lang w:val="sr-Latn-RS"/>
        </w:rPr>
        <w:t xml:space="preserve"> je moguće samo korištenjem tastature ukoliko je element selektovan</w:t>
      </w:r>
      <w:r>
        <w:rPr>
          <w:lang w:val="sr-Latn-RS"/>
        </w:rPr>
        <w:t>.</w:t>
      </w:r>
    </w:p>
    <w:p w14:paraId="494BDFE2" w14:textId="41785BCD" w:rsidR="00F12E47" w:rsidRDefault="00F12E47" w:rsidP="00325FD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Izmjena grafičkog prikaza slučaja korištenja i učesnika ne daje mogućnost promjeni veličine elementa, dok omogućava promjenu bo</w:t>
      </w:r>
      <w:r w:rsidR="009F5456">
        <w:rPr>
          <w:lang w:val="sr-Latn-RS"/>
        </w:rPr>
        <w:t>j</w:t>
      </w:r>
      <w:r>
        <w:rPr>
          <w:lang w:val="sr-Latn-RS"/>
        </w:rPr>
        <w:t>e i debljine linije.</w:t>
      </w:r>
    </w:p>
    <w:p w14:paraId="41668FDB" w14:textId="56200E00" w:rsidR="00AB50B7" w:rsidRDefault="00AB50B7" w:rsidP="00325FD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Čuvanje dijagrama – Nema opcije izbora lokacije, izbor lokacije je  dat pri kreianju elementa. </w:t>
      </w:r>
    </w:p>
    <w:p w14:paraId="5E7EB3FB" w14:textId="7956D362" w:rsidR="00F12E47" w:rsidRDefault="00F12E47" w:rsidP="00F12E47">
      <w:pPr>
        <w:ind w:left="720"/>
        <w:rPr>
          <w:lang w:val="sr-Latn-RS"/>
        </w:rPr>
      </w:pPr>
      <w:r>
        <w:rPr>
          <w:lang w:val="sr-Latn-RS"/>
        </w:rPr>
        <w:t xml:space="preserve">Postoje greške koje </w:t>
      </w:r>
      <w:r w:rsidR="00695A40">
        <w:rPr>
          <w:lang w:val="sr-Latn-RS"/>
        </w:rPr>
        <w:t>su primjećene u toku testiranja aplikacije kao što</w:t>
      </w:r>
      <w:r w:rsidR="009F5456">
        <w:rPr>
          <w:lang w:val="sr-Latn-RS"/>
        </w:rPr>
        <w:t xml:space="preserve"> je greška </w:t>
      </w:r>
      <w:r w:rsidR="00AB50B7">
        <w:rPr>
          <w:lang w:val="sr-Latn-RS"/>
        </w:rPr>
        <w:t>za pomjeranje elementa na poziciju drugog elementa, u toj situaciji element koji se prvenstveno nalazio na toj pozicii nestane</w:t>
      </w:r>
      <w:r w:rsidR="00D82194">
        <w:rPr>
          <w:lang w:val="sr-Latn-RS"/>
        </w:rPr>
        <w:t xml:space="preserve"> i</w:t>
      </w:r>
      <w:r w:rsidR="00873C5C">
        <w:rPr>
          <w:lang w:val="sr-Latn-RS"/>
        </w:rPr>
        <w:t xml:space="preserve"> da undo opcija ne registruje kopirane elemente</w:t>
      </w:r>
      <w:r w:rsidR="00AB50B7">
        <w:rPr>
          <w:lang w:val="sr-Latn-RS"/>
        </w:rPr>
        <w:t>.</w:t>
      </w:r>
    </w:p>
    <w:p w14:paraId="43C2D8F0" w14:textId="5DC29D73" w:rsidR="00222517" w:rsidRPr="00F12E47" w:rsidRDefault="009A4A69" w:rsidP="00222517">
      <w:pPr>
        <w:ind w:left="720"/>
        <w:rPr>
          <w:lang w:val="sr-Latn-RS"/>
        </w:rPr>
      </w:pPr>
      <w:r>
        <w:rPr>
          <w:lang w:val="sr-Latn-RS"/>
        </w:rPr>
        <w:t>Detafnjije je sve prikazano u ex</w:t>
      </w:r>
      <w:r w:rsidR="00F560FD">
        <w:rPr>
          <w:lang w:val="sr-Latn-RS"/>
        </w:rPr>
        <w:t>c</w:t>
      </w:r>
      <w:r>
        <w:rPr>
          <w:lang w:val="sr-Latn-RS"/>
        </w:rPr>
        <w:t xml:space="preserve">el fajlu </w:t>
      </w:r>
      <w:r w:rsidR="00222517" w:rsidRPr="00222517">
        <w:rPr>
          <w:lang w:val="sr-Latn-RS"/>
        </w:rPr>
        <w:t>testiranje.xlsx</w:t>
      </w:r>
      <w:r w:rsidR="00222517">
        <w:rPr>
          <w:lang w:val="sr-Latn-RS"/>
        </w:rPr>
        <w:t>.</w:t>
      </w:r>
    </w:p>
    <w:p w14:paraId="1D338A94" w14:textId="35771162" w:rsidR="00ED5641" w:rsidRPr="005538F9" w:rsidRDefault="00ED5641" w:rsidP="004F2B9F">
      <w:pPr>
        <w:pStyle w:val="InfoBlue"/>
        <w:rPr>
          <w:lang w:val="sr-Latn-RS"/>
        </w:rPr>
      </w:pPr>
    </w:p>
    <w:p w14:paraId="0E6203CE" w14:textId="4DA56A3B" w:rsidR="00ED5641" w:rsidRDefault="00A440C8">
      <w:pPr>
        <w:pStyle w:val="Heading1"/>
        <w:rPr>
          <w:lang w:val="sr-Latn-RS"/>
        </w:rPr>
      </w:pPr>
      <w:bookmarkStart w:id="11" w:name="_Toc448154"/>
      <w:r>
        <w:rPr>
          <w:lang w:val="sr-Latn-RS"/>
        </w:rPr>
        <w:lastRenderedPageBreak/>
        <w:t>Predložene strategije</w:t>
      </w:r>
      <w:bookmarkEnd w:id="11"/>
    </w:p>
    <w:p w14:paraId="6138B214" w14:textId="12374A1C" w:rsidR="00ED5641" w:rsidRPr="005538F9" w:rsidRDefault="00A440C8" w:rsidP="00A440C8">
      <w:pPr>
        <w:ind w:left="720"/>
        <w:rPr>
          <w:lang w:val="sr-Latn-RS"/>
        </w:rPr>
      </w:pPr>
      <w:r>
        <w:rPr>
          <w:lang w:val="sr-Latn-RS"/>
        </w:rPr>
        <w:t xml:space="preserve">Bilo bi poželjno </w:t>
      </w:r>
      <w:r w:rsidR="009F5456">
        <w:rPr>
          <w:lang w:val="sr-Latn-RS"/>
        </w:rPr>
        <w:t>uklanjanje</w:t>
      </w:r>
      <w:r>
        <w:rPr>
          <w:lang w:val="sr-Latn-RS"/>
        </w:rPr>
        <w:t xml:space="preserve"> greš</w:t>
      </w:r>
      <w:r w:rsidR="009F5456">
        <w:rPr>
          <w:lang w:val="sr-Latn-RS"/>
        </w:rPr>
        <w:t>aka</w:t>
      </w:r>
      <w:r>
        <w:rPr>
          <w:lang w:val="sr-Latn-RS"/>
        </w:rPr>
        <w:t xml:space="preserve"> koje su pronađene u toku testiranja, koje utiču na sami zadatak aplikacije. Takođe trebalo bi </w:t>
      </w:r>
      <w:r w:rsidR="009F5456">
        <w:rPr>
          <w:lang w:val="sr-Latn-RS"/>
        </w:rPr>
        <w:t xml:space="preserve">omogućiti </w:t>
      </w:r>
      <w:r>
        <w:rPr>
          <w:lang w:val="sr-Latn-RS"/>
        </w:rPr>
        <w:t>da se određeni elementi podese specifikacijama koje su navedene u Dijagramu slučaja korištenja i implementiraju zahtjevi koji su visokog prioriteta.</w:t>
      </w:r>
    </w:p>
    <w:p w14:paraId="492FF1E5" w14:textId="63D8ABE5" w:rsidR="00DA2DA7" w:rsidRPr="005538F9" w:rsidRDefault="00DA2DA7">
      <w:pPr>
        <w:pStyle w:val="InfoBlue"/>
        <w:rPr>
          <w:lang w:val="sr-Latn-RS"/>
        </w:rPr>
      </w:pPr>
    </w:p>
    <w:sectPr w:rsidR="00DA2DA7" w:rsidRPr="005538F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6C806" w14:textId="77777777" w:rsidR="00284B3C" w:rsidRDefault="00284B3C">
      <w:pPr>
        <w:spacing w:line="240" w:lineRule="auto"/>
      </w:pPr>
      <w:r>
        <w:separator/>
      </w:r>
    </w:p>
  </w:endnote>
  <w:endnote w:type="continuationSeparator" w:id="0">
    <w:p w14:paraId="1F800568" w14:textId="77777777" w:rsidR="00284B3C" w:rsidRDefault="00284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1F967" w14:textId="77777777" w:rsidR="00ED5641" w:rsidRDefault="005428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9CCF2" w14:textId="77777777" w:rsidR="00ED5641" w:rsidRDefault="00ED56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738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151D5" w14:textId="55580B02" w:rsidR="00D27A78" w:rsidRDefault="00D27A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8EA1A9" w14:textId="77777777" w:rsidR="00ED5641" w:rsidRDefault="00ED56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D758" w14:textId="77777777" w:rsidR="00ED5641" w:rsidRDefault="00ED56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9E123" w14:textId="77777777" w:rsidR="00284B3C" w:rsidRDefault="00284B3C">
      <w:pPr>
        <w:spacing w:line="240" w:lineRule="auto"/>
      </w:pPr>
      <w:r>
        <w:separator/>
      </w:r>
    </w:p>
  </w:footnote>
  <w:footnote w:type="continuationSeparator" w:id="0">
    <w:p w14:paraId="2CB24570" w14:textId="77777777" w:rsidR="00284B3C" w:rsidRDefault="00284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2A475" w14:textId="77777777" w:rsidR="00ED5641" w:rsidRDefault="00ED5641">
    <w:pPr>
      <w:rPr>
        <w:sz w:val="24"/>
      </w:rPr>
    </w:pPr>
  </w:p>
  <w:p w14:paraId="14DBE663" w14:textId="77777777" w:rsidR="00ED5641" w:rsidRDefault="00ED5641">
    <w:pPr>
      <w:pBdr>
        <w:top w:val="single" w:sz="6" w:space="1" w:color="auto"/>
      </w:pBdr>
      <w:rPr>
        <w:sz w:val="24"/>
      </w:rPr>
    </w:pPr>
  </w:p>
  <w:p w14:paraId="53221B30" w14:textId="01C76B3D" w:rsidR="00ED5641" w:rsidRDefault="008E3F6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Grupa</w:t>
    </w:r>
    <w:proofErr w:type="spellEnd"/>
    <w:r>
      <w:rPr>
        <w:rFonts w:ascii="Arial" w:hAnsi="Arial"/>
        <w:b/>
        <w:sz w:val="36"/>
      </w:rPr>
      <w:t xml:space="preserve"> 2</w:t>
    </w:r>
  </w:p>
  <w:p w14:paraId="5E79D541" w14:textId="77777777" w:rsidR="00ED5641" w:rsidRDefault="00ED5641">
    <w:pPr>
      <w:pBdr>
        <w:bottom w:val="single" w:sz="6" w:space="1" w:color="auto"/>
      </w:pBdr>
      <w:jc w:val="right"/>
      <w:rPr>
        <w:sz w:val="24"/>
      </w:rPr>
    </w:pPr>
  </w:p>
  <w:p w14:paraId="02F71022" w14:textId="77777777" w:rsidR="00ED5641" w:rsidRDefault="00ED56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D5641" w14:paraId="371A14E8" w14:textId="77777777" w:rsidTr="009F4E35">
      <w:tc>
        <w:tcPr>
          <w:tcW w:w="6379" w:type="dxa"/>
        </w:tcPr>
        <w:p w14:paraId="69F8BB43" w14:textId="4885D15E" w:rsidR="00ED5641" w:rsidRDefault="008E3F6C">
          <w:r>
            <w:t>Use-Case Editor</w:t>
          </w:r>
        </w:p>
      </w:tc>
      <w:tc>
        <w:tcPr>
          <w:tcW w:w="3179" w:type="dxa"/>
        </w:tcPr>
        <w:p w14:paraId="0634EAA3" w14:textId="1E740647" w:rsidR="00ED5641" w:rsidRDefault="005428E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8E3F6C">
            <w:t>Verzija</w:t>
          </w:r>
          <w:proofErr w:type="spellEnd"/>
          <w:r>
            <w:t xml:space="preserve">:           </w:t>
          </w:r>
          <w:r w:rsidR="008E3F6C">
            <w:t>1.0</w:t>
          </w:r>
        </w:p>
      </w:tc>
    </w:tr>
    <w:tr w:rsidR="00ED5641" w14:paraId="59D38BD2" w14:textId="77777777" w:rsidTr="009F4E35">
      <w:tc>
        <w:tcPr>
          <w:tcW w:w="6379" w:type="dxa"/>
        </w:tcPr>
        <w:p w14:paraId="7EA0C9C4" w14:textId="2941F691" w:rsidR="00ED5641" w:rsidRDefault="004619D3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7E2A09">
            <w:t>Sažetak</w:t>
          </w:r>
          <w:proofErr w:type="spellEnd"/>
          <w:r w:rsidR="007E2A09">
            <w:t xml:space="preserve"> </w:t>
          </w:r>
          <w:proofErr w:type="spellStart"/>
          <w:r w:rsidR="007E2A09">
            <w:t>procjene</w:t>
          </w:r>
          <w:proofErr w:type="spellEnd"/>
          <w:r w:rsidR="007E2A09">
            <w:t xml:space="preserve"> </w:t>
          </w:r>
          <w:proofErr w:type="spellStart"/>
          <w:r w:rsidR="007E2A09">
            <w:t>testiranja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79695AF6" w14:textId="11B19645" w:rsidR="00ED5641" w:rsidRDefault="005428EF">
          <w:r>
            <w:t xml:space="preserve">  </w:t>
          </w:r>
          <w:r w:rsidR="008E3F6C">
            <w:t>Datum: 03.02.2019.</w:t>
          </w:r>
        </w:p>
      </w:tc>
    </w:tr>
  </w:tbl>
  <w:p w14:paraId="562DD934" w14:textId="77777777" w:rsidR="00ED5641" w:rsidRDefault="00ED56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D8D63" w14:textId="77777777" w:rsidR="00ED5641" w:rsidRDefault="00ED5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471823"/>
    <w:multiLevelType w:val="hybridMultilevel"/>
    <w:tmpl w:val="6DF85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071570"/>
    <w:multiLevelType w:val="hybridMultilevel"/>
    <w:tmpl w:val="60E00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8A3407"/>
    <w:multiLevelType w:val="hybridMultilevel"/>
    <w:tmpl w:val="3BFA7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7A33811"/>
    <w:multiLevelType w:val="multilevel"/>
    <w:tmpl w:val="5290EB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4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6"/>
  </w:num>
  <w:num w:numId="16">
    <w:abstractNumId w:val="20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9"/>
  </w:num>
  <w:num w:numId="22">
    <w:abstractNumId w:val="18"/>
  </w:num>
  <w:num w:numId="23">
    <w:abstractNumId w:val="14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7"/>
    <w:rsid w:val="0003236D"/>
    <w:rsid w:val="00067071"/>
    <w:rsid w:val="00144719"/>
    <w:rsid w:val="001973E5"/>
    <w:rsid w:val="001D50C9"/>
    <w:rsid w:val="00222517"/>
    <w:rsid w:val="00284B3C"/>
    <w:rsid w:val="002E66A3"/>
    <w:rsid w:val="0031702F"/>
    <w:rsid w:val="00325FDC"/>
    <w:rsid w:val="00426B99"/>
    <w:rsid w:val="0045079F"/>
    <w:rsid w:val="004619D3"/>
    <w:rsid w:val="00484C29"/>
    <w:rsid w:val="00497C2D"/>
    <w:rsid w:val="004F2B9F"/>
    <w:rsid w:val="005428EF"/>
    <w:rsid w:val="005538F9"/>
    <w:rsid w:val="00582188"/>
    <w:rsid w:val="00695A40"/>
    <w:rsid w:val="00764436"/>
    <w:rsid w:val="007E2A09"/>
    <w:rsid w:val="00803773"/>
    <w:rsid w:val="008410DA"/>
    <w:rsid w:val="00873C5C"/>
    <w:rsid w:val="008E3F6C"/>
    <w:rsid w:val="009079E4"/>
    <w:rsid w:val="0098038B"/>
    <w:rsid w:val="009A4A69"/>
    <w:rsid w:val="009D5600"/>
    <w:rsid w:val="009F4E35"/>
    <w:rsid w:val="009F5456"/>
    <w:rsid w:val="00A440C8"/>
    <w:rsid w:val="00A51748"/>
    <w:rsid w:val="00A93A37"/>
    <w:rsid w:val="00AB50B7"/>
    <w:rsid w:val="00B21299"/>
    <w:rsid w:val="00B22FEC"/>
    <w:rsid w:val="00C24BAB"/>
    <w:rsid w:val="00C74B68"/>
    <w:rsid w:val="00D27A78"/>
    <w:rsid w:val="00D82194"/>
    <w:rsid w:val="00D868A6"/>
    <w:rsid w:val="00DA2DA7"/>
    <w:rsid w:val="00DF21DE"/>
    <w:rsid w:val="00ED5641"/>
    <w:rsid w:val="00F12E47"/>
    <w:rsid w:val="00F560FD"/>
    <w:rsid w:val="00FC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A81DDF"/>
  <w15:chartTrackingRefBased/>
  <w15:docId w15:val="{249B6F42-5A8B-42D7-AEAC-9363B2AA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25FD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2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ja\Desktop\DRAGANIN%20PROJEKAT%20-%20NE%20BRISI\rup_tstev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A2EDE-AE6D-45AC-8B1B-224513F2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rup_tsteval.dot</Template>
  <TotalTime>279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Evaluation Summary</vt:lpstr>
    </vt:vector>
  </TitlesOfParts>
  <Company>&lt;Company Name&gt;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Evaluation Summary</dc:title>
  <dc:subject>&lt;Project Name&gt;</dc:subject>
  <dc:creator>Pedja</dc:creator>
  <cp:keywords/>
  <dc:description/>
  <cp:lastModifiedBy>Pedja</cp:lastModifiedBy>
  <cp:revision>17</cp:revision>
  <cp:lastPrinted>1899-12-31T23:00:00Z</cp:lastPrinted>
  <dcterms:created xsi:type="dcterms:W3CDTF">2019-02-02T19:56:00Z</dcterms:created>
  <dcterms:modified xsi:type="dcterms:W3CDTF">2019-02-07T15:08:00Z</dcterms:modified>
</cp:coreProperties>
</file>